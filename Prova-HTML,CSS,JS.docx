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699D7410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1600FB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4"/>
        <w:gridCol w:w="1115"/>
        <w:gridCol w:w="3242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B33DF61" w:rsidR="00547F36" w:rsidRPr="001E6010" w:rsidRDefault="006878BC">
            <w:pPr>
              <w:pStyle w:val="Informazionisullostudente"/>
            </w:pPr>
            <w:r>
              <w:t>Tiziana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1A09169" w:rsidR="00547F36" w:rsidRPr="001E6010" w:rsidRDefault="006878BC">
            <w:pPr>
              <w:pStyle w:val="Informazionisullostudente"/>
            </w:pPr>
            <w:r>
              <w:t>Camboni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7777777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C275A23" w14:textId="7FF07115" w:rsidR="002F2AFA" w:rsidRDefault="00331C39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DNS e spiegarne il funzionamento.</w:t>
      </w:r>
    </w:p>
    <w:p w14:paraId="462F420B" w14:textId="03DA926A" w:rsidR="0021263F" w:rsidRDefault="0021263F" w:rsidP="0021263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DNS è l’acronimo di Domain Name System, ovvero un insieme di server (per questo viene considerato come un database distribuito) in cui vengono localmente salvate le corrispondenze tra nomi simbolici e inidirizzi IP. </w:t>
      </w:r>
    </w:p>
    <w:p w14:paraId="732FAE4B" w14:textId="63637C29" w:rsidR="0021263F" w:rsidRDefault="0021263F" w:rsidP="0021263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L’utente invia la richeiesta con uno specifico nome, la richiesta passa a diversi DNS server finchè non viene restituito l’indirizzo IP all’utente che quindi può instaurare la connessione.</w:t>
      </w:r>
    </w:p>
    <w:p w14:paraId="499EB447" w14:textId="77777777" w:rsidR="00B03500" w:rsidRPr="001E6010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0CE892CB" w14:textId="7A9F13B9" w:rsidR="00B03500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descrizione di cosa sia Internet.</w:t>
      </w:r>
    </w:p>
    <w:p w14:paraId="43C49073" w14:textId="3882FC50" w:rsidR="0021263F" w:rsidRDefault="0021263F" w:rsidP="0021263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Internet può essere conervato come un insieme di router che possono scambiarsi dati, infomazioni sottoforma di pacchetti.</w:t>
      </w:r>
    </w:p>
    <w:p w14:paraId="4A4B78C1" w14:textId="77777777" w:rsidR="0021263F" w:rsidRPr="00331C39" w:rsidRDefault="0021263F" w:rsidP="0021263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3563363" w14:textId="14164F93" w:rsidR="00B03500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come avviene la trasmissione di messaggi in Internet.</w:t>
      </w:r>
    </w:p>
    <w:p w14:paraId="36F76AF5" w14:textId="0DCD68CA" w:rsidR="0021263F" w:rsidRDefault="0089344C" w:rsidP="0021263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La trasmissione di dati </w:t>
      </w:r>
      <w:r w:rsidR="007D0EBB">
        <w:rPr>
          <w:rFonts w:cstheme="minorHAnsi"/>
          <w:i/>
          <w:iCs/>
          <w:sz w:val="16"/>
          <w:szCs w:val="16"/>
        </w:rPr>
        <w:t xml:space="preserve">avvine tramite la suddivisione in pacchetti che vengono instradati dal router in percorsi diversi per poi essere rieassemblati alla fine. </w:t>
      </w:r>
    </w:p>
    <w:p w14:paraId="78B35CD0" w14:textId="5CB462EA" w:rsidR="007D0EBB" w:rsidRPr="007D0EBB" w:rsidRDefault="007D0EBB" w:rsidP="007D0EBB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 informazioni possono essere instradate sottoforma di pacchetti se i messaggi sono di finito oppure datagram se sono un glusso di dati.</w:t>
      </w: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D98CD9D" w14:textId="09E7667C" w:rsidR="00331C39" w:rsidRDefault="00331C39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 livelli che costituiscono un dominio. Fornire un esempio.</w:t>
      </w:r>
    </w:p>
    <w:p w14:paraId="0D534FA2" w14:textId="4B30AE4D" w:rsidR="000769C0" w:rsidRDefault="000769C0" w:rsidP="000769C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 livelli che costituiscono un domionio sono 3: </w:t>
      </w:r>
    </w:p>
    <w:p w14:paraId="7437762E" w14:textId="69461245" w:rsidR="0089344C" w:rsidRPr="0089344C" w:rsidRDefault="0089344C" w:rsidP="0089344C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89344C">
        <w:rPr>
          <w:rFonts w:cstheme="minorHAnsi"/>
          <w:i/>
          <w:iCs/>
          <w:sz w:val="16"/>
          <w:szCs w:val="16"/>
        </w:rPr>
        <w:t xml:space="preserve">Livello 1:  top level domain -&gt; </w:t>
      </w:r>
      <w:r>
        <w:rPr>
          <w:rFonts w:cstheme="minorHAnsi"/>
          <w:i/>
          <w:iCs/>
          <w:sz w:val="16"/>
          <w:szCs w:val="16"/>
        </w:rPr>
        <w:t>è il suffisso e in italia si usano principalemnte .it o .com mentre negli USA vengono definiti anche dalle organizzaioni (.org, .gov)</w:t>
      </w:r>
    </w:p>
    <w:p w14:paraId="03D794BC" w14:textId="58EED8A6" w:rsidR="0089344C" w:rsidRDefault="0089344C" w:rsidP="0089344C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Livello 2: nome: indicazione univoca del dominio  [tra parentesi graffe]</w:t>
      </w:r>
    </w:p>
    <w:p w14:paraId="0237252D" w14:textId="16316560" w:rsidR="0089344C" w:rsidRDefault="0089344C" w:rsidP="0089344C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Livello 3: host che indica una sottocategoria interna del sito, generalmente viene indicata prima del nome.</w:t>
      </w:r>
    </w:p>
    <w:p w14:paraId="3D5DCDCC" w14:textId="5E9BF686" w:rsidR="0021263F" w:rsidRPr="00331C39" w:rsidRDefault="00406C42" w:rsidP="0021263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hyperlink r:id="rId10" w:history="1">
        <w:r w:rsidR="0089344C" w:rsidRPr="006D0302">
          <w:rPr>
            <w:rStyle w:val="Hyperlink"/>
            <w:rFonts w:cstheme="minorHAnsi"/>
            <w:i/>
            <w:iCs/>
            <w:sz w:val="16"/>
            <w:szCs w:val="16"/>
          </w:rPr>
          <w:t>www.[avanade](.com</w:t>
        </w:r>
      </w:hyperlink>
      <w:r w:rsidR="0089344C">
        <w:rPr>
          <w:rFonts w:cstheme="minorHAnsi"/>
          <w:i/>
          <w:iCs/>
          <w:sz w:val="16"/>
          <w:szCs w:val="16"/>
        </w:rPr>
        <w:t xml:space="preserve">) </w:t>
      </w:r>
    </w:p>
    <w:p w14:paraId="48906ABE" w14:textId="77777777" w:rsidR="00331C39" w:rsidRDefault="00331C39" w:rsidP="00331C3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1197D77" w14:textId="52ACF116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un protocollo e fornire tre esempi.</w:t>
      </w:r>
    </w:p>
    <w:p w14:paraId="1FDCF97B" w14:textId="54A3A963" w:rsidR="00331C39" w:rsidRDefault="0089344C" w:rsidP="007D0EBB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 protocollo è un insieme di regole, di accordi, utilizzate per lo scambio di messaggi.</w:t>
      </w:r>
    </w:p>
    <w:p w14:paraId="25A62CA2" w14:textId="48C23DC0" w:rsidR="007D0EBB" w:rsidRDefault="007D0EBB" w:rsidP="007D0EBB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Protocollo peer to peer: client può diventare server e il server può diventare clinet</w:t>
      </w:r>
    </w:p>
    <w:p w14:paraId="5EC7C058" w14:textId="6E0271C7" w:rsidR="007D0EBB" w:rsidRDefault="007D0EBB" w:rsidP="007D0EBB">
      <w:pPr>
        <w:pStyle w:val="ListParagraph"/>
        <w:numPr>
          <w:ilvl w:val="0"/>
          <w:numId w:val="20"/>
        </w:numPr>
        <w:rPr>
          <w:rFonts w:cstheme="minorHAnsi"/>
          <w:i/>
          <w:iCs/>
          <w:sz w:val="16"/>
          <w:szCs w:val="16"/>
        </w:rPr>
      </w:pPr>
      <w:r w:rsidRPr="007D0EBB">
        <w:rPr>
          <w:rFonts w:cstheme="minorHAnsi"/>
          <w:i/>
          <w:iCs/>
          <w:sz w:val="16"/>
          <w:szCs w:val="16"/>
        </w:rPr>
        <w:t>Server based: utente richiede ei</w:t>
      </w:r>
      <w:r>
        <w:rPr>
          <w:rFonts w:cstheme="minorHAnsi"/>
          <w:i/>
          <w:iCs/>
          <w:sz w:val="16"/>
          <w:szCs w:val="16"/>
        </w:rPr>
        <w:t>l server esegue</w:t>
      </w:r>
    </w:p>
    <w:p w14:paraId="6ED3E3C3" w14:textId="77777777" w:rsidR="007D0EBB" w:rsidRPr="007D0EBB" w:rsidRDefault="007D0EBB" w:rsidP="007D0EBB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0F03CD05" w14:textId="51D5B570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Spiegare la differenza tra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 xml:space="preserve">di programmazione e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>di markup.</w:t>
      </w:r>
    </w:p>
    <w:p w14:paraId="0E9E5E6F" w14:textId="1DE67808" w:rsidR="007D0EBB" w:rsidRDefault="007D0EBB" w:rsidP="007D0EBB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Linguaggio di prgrammazione sono istruzioni per l’elaborazione da parte della macchina; il linguaggio di markup ha la finalità di organizzare un documento per il suo contenuto e per la sua struttura logica</w:t>
      </w:r>
    </w:p>
    <w:p w14:paraId="5C6E2DFF" w14:textId="77777777" w:rsidR="000769C0" w:rsidRDefault="000769C0" w:rsidP="000769C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9F426F5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325C305F" w14:textId="5CAF6079" w:rsidR="000769C0" w:rsidRDefault="00331C39" w:rsidP="000769C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il DOM.</w:t>
      </w:r>
    </w:p>
    <w:p w14:paraId="71D8C965" w14:textId="77777777" w:rsidR="000769C0" w:rsidRPr="000769C0" w:rsidRDefault="000769C0" w:rsidP="000769C0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4F14F3C6" w14:textId="2A0447C4" w:rsidR="000769C0" w:rsidRPr="000769C0" w:rsidRDefault="000769C0" w:rsidP="000769C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Il DOM indica la struttura ad albero caratteristica dei documenti HTML: all’interno del tag &lt;html&gt; &lt;/html&gt; si hanno due principali rami &lt;head&gt; e &lt;body&gt; al cui interno vengono utilizzati degli ulteriori tag per organizzare il contenuto del testo (nel body) o per dichiare le impostazioni di pagini (nell’head).</w:t>
      </w:r>
    </w:p>
    <w:p w14:paraId="2A614DA9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6039F462" w14:textId="79506CAF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differenza tra ps</w:t>
      </w:r>
      <w:r w:rsidR="00AA5916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>udo-classi e pseudo-elementi in CSS.</w:t>
      </w:r>
    </w:p>
    <w:p w14:paraId="16F93EE1" w14:textId="1194840D" w:rsidR="00331C39" w:rsidRDefault="007D0EBB" w:rsidP="00331C39">
      <w:pPr>
        <w:pStyle w:val="ListParagrap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Pseudo classi: sono particolari tag  che possono avere diversi stati </w:t>
      </w:r>
    </w:p>
    <w:p w14:paraId="0B34B2D9" w14:textId="06D6B9E3" w:rsidR="007D0EBB" w:rsidRPr="00331C39" w:rsidRDefault="007D0EBB" w:rsidP="00331C39">
      <w:pPr>
        <w:pStyle w:val="ListParagrap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pseudo elementi: particolari elementi che vengono richiamati per consentirne la formattazione</w:t>
      </w:r>
    </w:p>
    <w:p w14:paraId="238DEE3C" w14:textId="30B5378F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Quali sono le tipologie di webStorage? Desciverne le differenze.</w:t>
      </w:r>
    </w:p>
    <w:p w14:paraId="1ECF8843" w14:textId="77777777" w:rsidR="000769C0" w:rsidRPr="000769C0" w:rsidRDefault="000769C0" w:rsidP="000769C0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0C58F7ED" w14:textId="725832E5" w:rsidR="00331C39" w:rsidRPr="00331C39" w:rsidRDefault="000769C0" w:rsidP="000769C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 tipologie di webstorage sono la session storage e la local storage. Entrambe funzionano con la relazione chiave-valore univoca. La session storage mantiene i dati per la durata della sessione mentre i local storage vengono mantenuti nel localmemte nel server.</w:t>
      </w:r>
    </w:p>
    <w:p w14:paraId="66132B48" w14:textId="34CF360A" w:rsidR="005A2070" w:rsidRPr="00331C39" w:rsidRDefault="00DA5C84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331C39">
        <w:rPr>
          <w:rFonts w:cstheme="minorHAnsi"/>
          <w:i/>
          <w:iCs/>
          <w:sz w:val="16"/>
          <w:szCs w:val="16"/>
          <w:lang w:val="it-IT"/>
        </w:rPr>
        <w:tab/>
      </w:r>
      <w:r w:rsidRPr="00331C39">
        <w:rPr>
          <w:rFonts w:cstheme="minorHAnsi"/>
          <w:i/>
          <w:iCs/>
          <w:sz w:val="16"/>
          <w:szCs w:val="16"/>
          <w:lang w:val="it-IT"/>
        </w:rPr>
        <w:tab/>
      </w:r>
    </w:p>
    <w:p w14:paraId="4DF0AF1C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57A9918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B4FF1FA" w14:textId="6E59B142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F2244C" w14:textId="18E0636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351EAB0" w14:textId="28A5495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7FB5B8E" w14:textId="30F4455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6149331" w14:textId="7E5F72F3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EC9BE4D" w14:textId="7777777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B51DAAC" w14:textId="0D8645C6" w:rsidR="00B67E28" w:rsidRPr="001E6010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502EFDD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3110AC5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994B8AE" w14:textId="4E4EFF66" w:rsidR="00B03500" w:rsidRPr="00331C39" w:rsidRDefault="00B03500" w:rsidP="00331C3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97D9FCF" w14:textId="0C966AB7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88A0B0" w14:textId="718927DF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CB8F19" w14:textId="5D3D857A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C367988" w14:textId="70E11292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59265C7" w14:textId="77777777" w:rsidR="00B67E28" w:rsidRPr="001E6010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368B5AB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30E497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62667F4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40A0281" w14:textId="48E4BC2B" w:rsidR="00B03500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0A139045" w14:textId="2B9267F5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AAAE105" w14:textId="78874D70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79B2AC9B" w14:textId="5694BE4D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35583E4" w14:textId="22B1753B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0CEB2324" w14:textId="77777777" w:rsidR="00331C39" w:rsidRPr="001E6010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5B458C28" w14:textId="77777777" w:rsidR="00331C39" w:rsidRPr="000769C0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771692DA" w:rsidR="00331C39" w:rsidRPr="000769C0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0769C0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0769C0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80CB639" w14:textId="44E5434E" w:rsid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Fare un sito relativo a</w:t>
      </w:r>
      <w:r>
        <w:rPr>
          <w:rFonts w:cstheme="minorHAnsi"/>
          <w:i/>
          <w:iCs/>
          <w:sz w:val="16"/>
          <w:szCs w:val="16"/>
          <w:lang w:val="it-IT"/>
        </w:rPr>
        <w:t xml:space="preserve"> un film con le seguenti pagine:</w:t>
      </w:r>
    </w:p>
    <w:p w14:paraId="2A53EB5E" w14:textId="04934CB5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Home</w:t>
      </w:r>
    </w:p>
    <w:p w14:paraId="21F264BE" w14:textId="2EA5ED0E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Scheda Tecnica</w:t>
      </w:r>
    </w:p>
    <w:p w14:paraId="2E83FF30" w14:textId="7D8A8449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Attori</w:t>
      </w:r>
    </w:p>
    <w:p w14:paraId="4601D211" w14:textId="66103D62" w:rsid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News</w:t>
      </w:r>
    </w:p>
    <w:p w14:paraId="180FCE2B" w14:textId="268E0E65" w:rsidR="00AC2C1B" w:rsidRDefault="00AC2C1B" w:rsidP="00AC2C1B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Home:</w:t>
      </w:r>
    </w:p>
    <w:p w14:paraId="32CB02DF" w14:textId="7B206390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Ci deve essere un m</w:t>
      </w:r>
      <w:r>
        <w:rPr>
          <w:rFonts w:cstheme="minorHAnsi"/>
          <w:i/>
          <w:iCs/>
          <w:sz w:val="16"/>
          <w:szCs w:val="16"/>
          <w:lang w:val="it-IT"/>
        </w:rPr>
        <w:t>enu orizzontale che porti alle altre pagine.</w:t>
      </w:r>
    </w:p>
    <w:p w14:paraId="2498940F" w14:textId="50AE8D23" w:rsidR="00E1423C" w:rsidRDefault="00E1423C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Passando il cursore sul singolo elemento del menu deve cambiare lo sfondo dell’elemento.</w:t>
      </w:r>
    </w:p>
    <w:p w14:paraId="2B043217" w14:textId="42873E55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il trailer del film centralmente. (tag: iframe))</w:t>
      </w:r>
    </w:p>
    <w:p w14:paraId="1D81EBCB" w14:textId="231EE4B9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733940AE" w14:textId="470FE75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Scheda Tecnica:</w:t>
      </w:r>
    </w:p>
    <w:p w14:paraId="482A9A72" w14:textId="6E19411C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Mostrare le seguenti informazioni: Durata, Genere, Anno di uscita, Regista</w:t>
      </w:r>
    </w:p>
    <w:p w14:paraId="59E3B73F" w14:textId="0432EE1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dei paragrafi che spieghino la storia del film.</w:t>
      </w:r>
    </w:p>
    <w:p w14:paraId="36E99490" w14:textId="0EADA763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almeno due immagini: una a destra e una a sinistra (anche se non sullo stesso livell</w:t>
      </w:r>
      <w:r w:rsidR="008D7390">
        <w:rPr>
          <w:rFonts w:cstheme="minorHAnsi"/>
          <w:i/>
          <w:iCs/>
          <w:sz w:val="16"/>
          <w:szCs w:val="16"/>
          <w:lang w:val="it-IT"/>
        </w:rPr>
        <w:t>o)</w:t>
      </w:r>
    </w:p>
    <w:p w14:paraId="39CFBD7C" w14:textId="71A51E4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6868624" w14:textId="67962F3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Attori:</w:t>
      </w:r>
    </w:p>
    <w:p w14:paraId="079E462C" w14:textId="1257A1E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le informazioni degli attori principali</w:t>
      </w:r>
    </w:p>
    <w:p w14:paraId="46EB982D" w14:textId="5739CE1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5FA416BB" w14:textId="6B3BE73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News:</w:t>
      </w:r>
    </w:p>
    <w:p w14:paraId="7422E40D" w14:textId="1F7933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Deve avere una form con campo testuale e un pulsante Subscribe.</w:t>
      </w:r>
    </w:p>
    <w:p w14:paraId="4A810663" w14:textId="52DEEA04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B127FCD" w14:textId="2A602692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 ogni pagina inserire un pulsante che faccia ritornare l’utente alla home (tranne nella pagina Home).</w:t>
      </w:r>
    </w:p>
    <w:p w14:paraId="45B48A4D" w14:textId="2F104FF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pulsante deve avere i bordi arrotondati.</w:t>
      </w:r>
    </w:p>
    <w:p w14:paraId="1FD8353C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8EC009C" w14:textId="34BB9EFB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in ogni pagina un footer con il vostro nome e cognome.</w:t>
      </w:r>
    </w:p>
    <w:p w14:paraId="1CCEDF7F" w14:textId="4760DC9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9FB2AF9" w14:textId="6919D59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Stile:</w:t>
      </w:r>
    </w:p>
    <w:p w14:paraId="1F24061B" w14:textId="398946F2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font e i colori sono a vostra discrezione. Non utilizzate il default.</w:t>
      </w:r>
    </w:p>
    <w:p w14:paraId="573DA0CA" w14:textId="72EE90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lastRenderedPageBreak/>
        <w:t>Creare un file .css contenente gli stili.</w:t>
      </w:r>
    </w:p>
    <w:p w14:paraId="4529D2F7" w14:textId="43FC3E6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È richiesto </w:t>
      </w:r>
      <w:r w:rsidRPr="008D7390">
        <w:rPr>
          <w:rFonts w:cstheme="minorHAnsi"/>
          <w:i/>
          <w:iCs/>
          <w:sz w:val="16"/>
          <w:szCs w:val="16"/>
          <w:u w:val="single"/>
          <w:lang w:val="it-IT"/>
        </w:rPr>
        <w:t>almeno</w:t>
      </w:r>
      <w:r>
        <w:rPr>
          <w:rFonts w:cstheme="minorHAnsi"/>
          <w:i/>
          <w:iCs/>
          <w:sz w:val="16"/>
          <w:szCs w:val="16"/>
          <w:lang w:val="it-IT"/>
        </w:rPr>
        <w:t xml:space="preserve"> 2 selettori per tag e 1 selettore per classe.</w:t>
      </w:r>
    </w:p>
    <w:p w14:paraId="03FF283A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DAB8D16" w14:textId="07B8E66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Interattività:</w:t>
      </w:r>
    </w:p>
    <w:p w14:paraId="5B6AD1E8" w14:textId="1F2279E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utente può iscriversi alla Newsletter inserendo il proprio nome nella pagina News e cliccando Subscribe.</w:t>
      </w:r>
    </w:p>
    <w:p w14:paraId="08AB5768" w14:textId="2601326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non ha inserito alcun testo, il pulsante Subscribe deve essere disabilitato.</w:t>
      </w:r>
    </w:p>
    <w:p w14:paraId="3CB7A8D9" w14:textId="5581829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nella pagina News sarà visibile solo un pulsante “Unsubscribe”.</w:t>
      </w:r>
    </w:p>
    <w:p w14:paraId="7218EFAC" w14:textId="4B2B3426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ogni qual volta che l’utente entra nella pagina Home sarà inviata un alert con scritto “Benvenuto” con il nome dell’utente,</w:t>
      </w:r>
    </w:p>
    <w:p w14:paraId="537C78A2" w14:textId="551441D2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clicca Unsubscribe, la sua sottoscrizione viene annullata.</w:t>
      </w: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2B46E" w14:textId="77777777" w:rsidR="00406C42" w:rsidRDefault="00406C42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BE4E481" w14:textId="77777777" w:rsidR="00406C42" w:rsidRDefault="00406C42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8AC4B" w14:textId="77777777" w:rsidR="00406C42" w:rsidRDefault="00406C42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A3615DA" w14:textId="77777777" w:rsidR="00406C42" w:rsidRDefault="00406C42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771E68"/>
    <w:multiLevelType w:val="multilevel"/>
    <w:tmpl w:val="9A1C8920"/>
    <w:numStyleLink w:val="Answers"/>
  </w:abstractNum>
  <w:abstractNum w:abstractNumId="6" w15:restartNumberingAfterBreak="0">
    <w:nsid w:val="3B8B7B22"/>
    <w:multiLevelType w:val="multilevel"/>
    <w:tmpl w:val="9A1C8920"/>
    <w:numStyleLink w:val="Answers"/>
  </w:abstractNum>
  <w:abstractNum w:abstractNumId="7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185"/>
    <w:multiLevelType w:val="multilevel"/>
    <w:tmpl w:val="9A1C8920"/>
    <w:numStyleLink w:val="Answers"/>
  </w:abstractNum>
  <w:abstractNum w:abstractNumId="9" w15:restartNumberingAfterBreak="0">
    <w:nsid w:val="49AF741D"/>
    <w:multiLevelType w:val="multilevel"/>
    <w:tmpl w:val="9A1C8920"/>
    <w:numStyleLink w:val="Answers"/>
  </w:abstractNum>
  <w:abstractNum w:abstractNumId="10" w15:restartNumberingAfterBreak="0">
    <w:nsid w:val="67173671"/>
    <w:multiLevelType w:val="multilevel"/>
    <w:tmpl w:val="9A1C8920"/>
    <w:numStyleLink w:val="Answers"/>
  </w:abstractNum>
  <w:abstractNum w:abstractNumId="11" w15:restartNumberingAfterBreak="0">
    <w:nsid w:val="7A7D62BB"/>
    <w:multiLevelType w:val="hybridMultilevel"/>
    <w:tmpl w:val="74CEA15A"/>
    <w:lvl w:ilvl="0" w:tplc="69F42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769C0"/>
    <w:rsid w:val="0008558D"/>
    <w:rsid w:val="000C4A51"/>
    <w:rsid w:val="000E60BC"/>
    <w:rsid w:val="00132BA7"/>
    <w:rsid w:val="00135EC2"/>
    <w:rsid w:val="00141303"/>
    <w:rsid w:val="0014318B"/>
    <w:rsid w:val="001600FB"/>
    <w:rsid w:val="001A3C39"/>
    <w:rsid w:val="001B6AE1"/>
    <w:rsid w:val="001C0245"/>
    <w:rsid w:val="001E6010"/>
    <w:rsid w:val="001F250D"/>
    <w:rsid w:val="00201EE0"/>
    <w:rsid w:val="0021263F"/>
    <w:rsid w:val="00225A62"/>
    <w:rsid w:val="00230A4D"/>
    <w:rsid w:val="00261529"/>
    <w:rsid w:val="002733D1"/>
    <w:rsid w:val="00276425"/>
    <w:rsid w:val="002825D6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402F9B"/>
    <w:rsid w:val="00406C42"/>
    <w:rsid w:val="004254F0"/>
    <w:rsid w:val="00440691"/>
    <w:rsid w:val="00443C7E"/>
    <w:rsid w:val="00446E50"/>
    <w:rsid w:val="00457A53"/>
    <w:rsid w:val="00464B0E"/>
    <w:rsid w:val="00496042"/>
    <w:rsid w:val="0053305A"/>
    <w:rsid w:val="00547F36"/>
    <w:rsid w:val="005645F9"/>
    <w:rsid w:val="005A2070"/>
    <w:rsid w:val="00633EA3"/>
    <w:rsid w:val="006878BC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C00E4"/>
    <w:rsid w:val="007D0EBB"/>
    <w:rsid w:val="007E3CB3"/>
    <w:rsid w:val="008120C2"/>
    <w:rsid w:val="0084271B"/>
    <w:rsid w:val="0084793A"/>
    <w:rsid w:val="008739A2"/>
    <w:rsid w:val="0089344C"/>
    <w:rsid w:val="008D613C"/>
    <w:rsid w:val="008D7390"/>
    <w:rsid w:val="008E653D"/>
    <w:rsid w:val="00910C80"/>
    <w:rsid w:val="009200E1"/>
    <w:rsid w:val="0092010E"/>
    <w:rsid w:val="00957D96"/>
    <w:rsid w:val="00A1545F"/>
    <w:rsid w:val="00A360C5"/>
    <w:rsid w:val="00A74FF3"/>
    <w:rsid w:val="00A9761D"/>
    <w:rsid w:val="00AA5916"/>
    <w:rsid w:val="00AC2C1B"/>
    <w:rsid w:val="00B03500"/>
    <w:rsid w:val="00B142D7"/>
    <w:rsid w:val="00B219E6"/>
    <w:rsid w:val="00B37908"/>
    <w:rsid w:val="00B67E28"/>
    <w:rsid w:val="00B915D5"/>
    <w:rsid w:val="00BA5730"/>
    <w:rsid w:val="00BC1DFD"/>
    <w:rsid w:val="00C329F9"/>
    <w:rsid w:val="00C537D0"/>
    <w:rsid w:val="00C71FAF"/>
    <w:rsid w:val="00C8122C"/>
    <w:rsid w:val="00C83061"/>
    <w:rsid w:val="00CA3B5B"/>
    <w:rsid w:val="00CB67A9"/>
    <w:rsid w:val="00CB75DF"/>
    <w:rsid w:val="00CC050D"/>
    <w:rsid w:val="00CC6F4B"/>
    <w:rsid w:val="00CE3BE3"/>
    <w:rsid w:val="00CE5FBE"/>
    <w:rsid w:val="00D20C89"/>
    <w:rsid w:val="00D26666"/>
    <w:rsid w:val="00D40B1D"/>
    <w:rsid w:val="00D6178B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F68B0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Hyperlink">
    <w:name w:val="Hyperlink"/>
    <w:basedOn w:val="DefaultParagraphFont"/>
    <w:unhideWhenUsed/>
    <w:rsid w:val="008934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[avanade](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408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Tiziana Camboni (c)</cp:lastModifiedBy>
  <cp:revision>8</cp:revision>
  <cp:lastPrinted>2004-01-22T16:32:00Z</cp:lastPrinted>
  <dcterms:created xsi:type="dcterms:W3CDTF">2021-02-18T15:38:00Z</dcterms:created>
  <dcterms:modified xsi:type="dcterms:W3CDTF">2021-02-19T10:53:00Z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